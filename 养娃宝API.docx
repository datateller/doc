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通用异常返回码：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HTTP_METHOD_ERR</w:t>
        <w:tab/>
        <w:t>http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请求方法错误（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POST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或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GET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）</w:t>
      </w:r>
    </w:p>
    <w:p>
      <w:pPr>
        <w:pStyle w:val="style20"/>
      </w:pP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AUTH_FAILED</w:t>
        <w:tab/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认证失败，需要登陆获取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cookies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（或重新登陆）</w:t>
      </w:r>
    </w:p>
    <w:p>
      <w:pPr>
        <w:pStyle w:val="style0"/>
      </w:pPr>
      <w:r>
        <w:rPr/>
      </w:r>
    </w:p>
    <w:p>
      <w:pPr>
        <w:pStyle w:val="style0"/>
      </w:pPr>
      <w:r>
        <w:rPr/>
        <w:t>通用返回格式：</w:t>
      </w:r>
    </w:p>
    <w:p>
      <w:pPr>
        <w:pStyle w:val="style0"/>
      </w:pPr>
      <w:r>
        <w:rPr/>
        <w:t>接口返回值均为以下格式的</w:t>
      </w:r>
      <w:r>
        <w:rPr/>
        <w:t>json</w:t>
      </w:r>
      <w:r>
        <w:rPr/>
        <w:t>字符串</w:t>
      </w:r>
    </w:p>
    <w:p>
      <w:pPr>
        <w:pStyle w:val="style0"/>
      </w:pPr>
      <w:r>
        <w:rPr/>
        <w:t>{'status':'XXX' , 'result':'YYY' }</w:t>
      </w:r>
    </w:p>
    <w:p>
      <w:pPr>
        <w:pStyle w:val="style0"/>
      </w:pPr>
      <w:r>
        <w:rPr/>
        <w:t>XXX</w:t>
      </w:r>
      <w:r>
        <w:rPr/>
        <w:t>为状态码，</w:t>
      </w:r>
      <w:r>
        <w:rPr/>
        <w:t>YYY</w:t>
      </w:r>
      <w:r>
        <w:rPr/>
        <w:t>为返回数据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登陆并获取</w:t>
      </w:r>
      <w:r>
        <w:rPr/>
        <w:t>cookie</w:t>
      </w:r>
    </w:p>
    <w:p>
      <w:pPr>
        <w:pStyle w:val="style0"/>
      </w:pPr>
      <w:r>
        <w:rPr/>
        <w:t>POST</w:t>
        <w:tab/>
        <w:t>/user/login/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username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password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base64</w:t>
            </w:r>
            <w:r>
              <w:rPr/>
              <w:t>编码过的密码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bookmarkStart w:id="0" w:name="__DdeLink__1136_110004339"/>
            <w:bookmarkEnd w:id="0"/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认证成功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</w:t>
            </w:r>
            <w:r>
              <w:rPr/>
              <w:t>cookies</w:t>
            </w:r>
            <w:r>
              <w:rPr/>
              <w:t>：</w:t>
            </w:r>
          </w:p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csrftoken</w:t>
            </w:r>
          </w:p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sessionid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注销</w:t>
      </w:r>
    </w:p>
    <w:p>
      <w:pPr>
        <w:pStyle w:val="style0"/>
      </w:pPr>
      <w:r>
        <w:rPr/>
        <w:t>POST</w:t>
        <w:tab/>
        <w:t>/user/logout/</w:t>
        <w:tab/>
      </w:r>
    </w:p>
    <w:p>
      <w:pPr>
        <w:pStyle w:val="style0"/>
      </w:pPr>
      <w:r>
        <w:rPr/>
        <w:t>需要</w:t>
      </w:r>
      <w:r>
        <w:rPr/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注销成功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注册</w:t>
      </w:r>
    </w:p>
    <w:p>
      <w:pPr>
        <w:pStyle w:val="style0"/>
      </w:pPr>
      <w:r>
        <w:rPr/>
        <w:t>POST</w:t>
        <w:tab/>
        <w:t>/user/register/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username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base64</w:t>
            </w:r>
            <w:r>
              <w:rPr/>
              <w:t>编码过的用户名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password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base64</w:t>
            </w:r>
            <w:r>
              <w:rPr/>
              <w:t>编码过的密码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babyname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babyheight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babyweight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birthday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孩子生日 （字符串 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babysex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homeaddr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schooladdr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注册成功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用户名已注册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生日格式错误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家庭住址错误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学校地址错误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4. </w:t>
      </w:r>
      <w:r>
        <w:rPr/>
        <w:t>更新用户信息</w:t>
      </w:r>
    </w:p>
    <w:p>
      <w:pPr>
        <w:pStyle w:val="style0"/>
      </w:pPr>
      <w:r>
        <w:rPr/>
        <w:t>POST</w:t>
        <w:tab/>
        <w:t>/user/update/</w:t>
        <w:tab/>
      </w:r>
      <w:r>
        <w:rPr/>
        <w:t>用户信息更新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babyname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孩子名称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babyheight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孩子身高</w:t>
            </w:r>
            <w:r>
              <w:rPr/>
              <w:t>(float) cm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babyweight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孩子体重</w:t>
            </w:r>
            <w:r>
              <w:rPr/>
              <w:t>(float) kg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birthday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孩子生日 （字符串 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2013-05-05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babysex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孩子性别 （</w:t>
            </w:r>
            <w:r>
              <w:rPr/>
              <w:t>boy/girl</w:t>
            </w:r>
            <w:r>
              <w:rPr/>
              <w:t>）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homeaddr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 xml:space="preserve">家庭住址 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schooladdr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学校地址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更新成功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DUMPLICATE_NAME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用户名已注册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BIRTHDAY_FORMAT_ERR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生日格式错误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HOMEADDR_FORMAT_ERR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家庭住址错误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SCHOOLADDR_FORMAT_ERR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学校地址错误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5.  </w:t>
      </w:r>
      <w:r>
        <w:rPr/>
        <w:t>获取用户个人信息</w:t>
      </w:r>
    </w:p>
    <w:p>
      <w:pPr>
        <w:pStyle w:val="style0"/>
      </w:pPr>
      <w:r>
        <w:rPr/>
        <w:t>GET</w:t>
        <w:tab/>
        <w:t>/user/info/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9"/>
        <w:gridCol w:w="1603"/>
        <w:gridCol w:w="1602"/>
        <w:gridCol w:w="4828"/>
      </w:tblGrid>
      <w:tr>
        <w:trPr>
          <w:cantSplit w:val="false"/>
        </w:trPr>
        <w:tc>
          <w:tcPr>
            <w:tcW w:type="dxa" w:w="15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16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482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60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6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482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babyname</w:t>
            </w:r>
          </w:p>
          <w:p>
            <w:pPr>
              <w:pStyle w:val="style20"/>
            </w:pPr>
            <w:r>
              <w:rPr/>
              <w:t>babyheight</w:t>
            </w:r>
          </w:p>
          <w:p>
            <w:pPr>
              <w:pStyle w:val="style20"/>
            </w:pPr>
            <w:r>
              <w:rPr/>
              <w:t>babyweight</w:t>
            </w:r>
          </w:p>
          <w:p>
            <w:pPr>
              <w:pStyle w:val="style20"/>
            </w:pPr>
            <w:r>
              <w:rPr/>
              <w:t>birthday</w:t>
            </w:r>
          </w:p>
          <w:p>
            <w:pPr>
              <w:pStyle w:val="style20"/>
            </w:pPr>
            <w:r>
              <w:rPr/>
              <w:t>babysex</w:t>
            </w:r>
          </w:p>
          <w:p>
            <w:pPr>
              <w:pStyle w:val="style20"/>
            </w:pPr>
            <w:r>
              <w:rPr/>
              <w:t>homeaddr</w:t>
            </w:r>
          </w:p>
          <w:p>
            <w:pPr>
              <w:pStyle w:val="style20"/>
            </w:pPr>
            <w:r>
              <w:rPr/>
              <w:t>schooladdr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JSON</w:t>
            </w:r>
            <w:r>
              <w:rPr/>
              <w:t>格式用户信息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6.  </w:t>
      </w:r>
      <w:r>
        <w:rPr/>
        <w:t>上传用户头像</w:t>
      </w:r>
    </w:p>
    <w:p>
      <w:pPr>
        <w:pStyle w:val="style0"/>
      </w:pPr>
      <w:r>
        <w:rPr/>
        <w:t>POST</w:t>
        <w:tab/>
        <w:t>/user/posthead/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head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头像图片文件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上传成功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7. </w:t>
      </w:r>
      <w:r>
        <w:rPr/>
        <w:t>获取头像</w:t>
      </w:r>
      <w:r>
        <w:rPr/>
        <w:t>url</w:t>
      </w:r>
    </w:p>
    <w:p>
      <w:pPr>
        <w:pStyle w:val="style0"/>
      </w:pPr>
      <w:r>
        <w:rPr/>
        <w:t>GET</w:t>
        <w:tab/>
        <w:t>/user/gethead/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http://xxxxxxx/xxx.jpg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头像图片</w:t>
            </w:r>
            <w:r>
              <w:rPr/>
              <w:t>url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8. </w:t>
      </w:r>
      <w:r>
        <w:rPr/>
        <w:t xml:space="preserve">发帖  </w:t>
      </w:r>
      <w:r>
        <w:rPr/>
        <w:t>(</w:t>
      </w:r>
      <w:r>
        <w:rPr/>
        <w:t>家圈</w:t>
      </w:r>
      <w:r>
        <w:rPr/>
        <w:t>)</w:t>
      </w:r>
    </w:p>
    <w:p>
      <w:pPr>
        <w:pStyle w:val="style0"/>
      </w:pPr>
      <w:r>
        <w:rPr/>
        <w:t>POST</w:t>
        <w:tab/>
        <w:t>/jiaquan/posttopic/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9"/>
        <w:gridCol w:w="1606"/>
        <w:gridCol w:w="6433"/>
      </w:tblGrid>
      <w:tr>
        <w:trPr>
          <w:cantSplit w:val="false"/>
        </w:trPr>
        <w:tc>
          <w:tcPr>
            <w:tcW w:type="dxa" w:w="15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content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photo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发帖成功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发帖  </w:t>
      </w:r>
      <w:r>
        <w:rPr/>
        <w:t>(</w:t>
      </w:r>
      <w:r>
        <w:rPr/>
        <w:t>同龄圈</w:t>
      </w:r>
      <w:r>
        <w:rPr/>
        <w:t>)</w:t>
      </w:r>
    </w:p>
    <w:p>
      <w:pPr>
        <w:pStyle w:val="style0"/>
      </w:pPr>
      <w:r>
        <w:rPr/>
        <w:t>POST</w:t>
        <w:tab/>
        <w:t>/tlquan/posttopic/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9"/>
        <w:gridCol w:w="1606"/>
        <w:gridCol w:w="6433"/>
      </w:tblGrid>
      <w:tr>
        <w:trPr>
          <w:cantSplit w:val="false"/>
        </w:trPr>
        <w:tc>
          <w:tcPr>
            <w:tcW w:type="dxa" w:w="15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content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photo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照片文件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发帖成功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 xml:space="preserve">9. </w:t>
      </w:r>
      <w:bookmarkStart w:id="1" w:name="__DdeLink__1155_29798036"/>
      <w:r>
        <w:rPr>
          <w:color w:val="FF0000"/>
        </w:rPr>
        <w:t>获取家圈帖子列表</w:t>
      </w:r>
    </w:p>
    <w:p>
      <w:pPr>
        <w:pStyle w:val="style0"/>
      </w:pPr>
      <w:r>
        <w:rPr>
          <w:color w:val="FF0000"/>
        </w:rPr>
        <w:t>GET</w:t>
        <w:tab/>
        <w:t>/jiaquan/listtopicnearby/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9"/>
        <w:gridCol w:w="1606"/>
        <w:gridCol w:w="6433"/>
      </w:tblGrid>
      <w:tr>
        <w:trPr>
          <w:cantSplit w:val="false"/>
        </w:trPr>
        <w:tc>
          <w:tcPr>
            <w:tcW w:type="dxa" w:w="15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longitude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latitude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page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页数（</w:t>
            </w:r>
            <w:r>
              <w:rPr/>
              <w:t>page=1</w:t>
            </w:r>
            <w:r>
              <w:rPr/>
              <w:t>表示返回第一页）默认为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number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每页数量 默认为</w:t>
            </w: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/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帖子列表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时间格式为：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bookmarkEnd w:id="1"/>
      <w:r>
        <w:rPr/>
      </w:r>
    </w:p>
    <w:p>
      <w:pPr>
        <w:pStyle w:val="style0"/>
      </w:pPr>
      <w:r>
        <w:rPr/>
        <w:t>获取同龄圈帖子列表</w:t>
      </w:r>
    </w:p>
    <w:p>
      <w:pPr>
        <w:pStyle w:val="style0"/>
      </w:pPr>
      <w:r>
        <w:rPr/>
        <w:t>GET</w:t>
        <w:tab/>
        <w:t>/tlquan/listtopic/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9"/>
        <w:gridCol w:w="1606"/>
        <w:gridCol w:w="6433"/>
      </w:tblGrid>
      <w:tr>
        <w:trPr>
          <w:cantSplit w:val="false"/>
        </w:trPr>
        <w:tc>
          <w:tcPr>
            <w:tcW w:type="dxa" w:w="15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page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number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topicid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'from_user'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headurl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'content'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'comments_num'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'create_time'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'update_time'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},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帖子列表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时间格式为：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'%Y-%m-%d %H:%M:%S'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10  </w:t>
      </w:r>
      <w:r>
        <w:rPr/>
        <w:t>收藏某条知识</w:t>
      </w:r>
    </w:p>
    <w:p>
      <w:pPr>
        <w:pStyle w:val="style0"/>
      </w:pPr>
      <w:r>
        <w:rPr/>
        <w:t>POST</w:t>
        <w:tab/>
        <w:t>/knowledge/collect/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9"/>
        <w:gridCol w:w="1606"/>
        <w:gridCol w:w="6433"/>
      </w:tblGrid>
      <w:tr>
        <w:trPr>
          <w:cantSplit w:val="false"/>
        </w:trPr>
        <w:tc>
          <w:tcPr>
            <w:tcW w:type="dxa" w:w="15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NULL_ID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  <w:r>
              <w:rPr/>
              <w:t>ID</w:t>
            </w:r>
            <w:r>
              <w:rPr/>
              <w:t>空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OK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发帖成功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11 </w:t>
      </w:r>
      <w:r>
        <w:rPr/>
        <w:t>获取收藏列表</w:t>
      </w:r>
    </w:p>
    <w:p>
      <w:pPr>
        <w:pStyle w:val="style0"/>
      </w:pPr>
      <w:r>
        <w:rPr/>
        <w:t>GET</w:t>
        <w:tab/>
        <w:t>/knowledge/collect/list/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9"/>
        <w:gridCol w:w="1606"/>
        <w:gridCol w:w="6433"/>
      </w:tblGrid>
      <w:tr>
        <w:trPr>
          <w:cantSplit w:val="false"/>
        </w:trPr>
        <w:tc>
          <w:tcPr>
            <w:tcW w:type="dxa" w:w="15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page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帖子页数，默认为</w:t>
            </w: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number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每页帖子数，默认为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（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'knowledge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single"/>
              </w:rPr>
              <w:t>id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'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，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）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收藏知识</w:t>
            </w:r>
            <w:r>
              <w:rPr/>
              <w:t>ID</w:t>
            </w:r>
            <w:r>
              <w:rPr/>
              <w:t>列表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12 </w:t>
      </w:r>
      <w:r>
        <w:rPr/>
        <w:t>获取知识列表</w:t>
      </w:r>
    </w:p>
    <w:p>
      <w:pPr>
        <w:pStyle w:val="style0"/>
      </w:pPr>
      <w:r>
        <w:rPr/>
        <w:t>GET</w:t>
        <w:tab/>
        <w:t>/knowledge/list/</w:t>
      </w:r>
      <w:r>
        <w:rPr>
          <w:rFonts w:ascii="DejaVu Sans" w:cs="DejaVu Sans" w:eastAsia="DejaVu Sans" w:hAnsi="DejaVu Sans"/>
          <w:i/>
          <w:iCs/>
          <w:color w:val="00AA00"/>
          <w:sz w:val="20"/>
          <w:szCs w:val="20"/>
        </w:rPr>
        <w:t>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9"/>
        <w:gridCol w:w="1606"/>
        <w:gridCol w:w="6433"/>
      </w:tblGrid>
      <w:tr>
        <w:trPr>
          <w:cantSplit w:val="false"/>
        </w:trPr>
        <w:tc>
          <w:tcPr>
            <w:tcW w:type="dxa" w:w="15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number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获取个数，默认为</w:t>
            </w:r>
            <w:r>
              <w:rPr/>
              <w:t>5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202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缺少用户宝贝数据</w:t>
            </w:r>
          </w:p>
        </w:tc>
        <w:tc>
          <w:tcPr>
            <w:tcW w:type="dxa" w:w="3224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BABY_DATA_NULL</w:t>
            </w:r>
          </w:p>
        </w:tc>
        <w:tc>
          <w:tcPr>
            <w:tcW w:type="dxa" w:w="3202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缺少宝贝数据</w:t>
            </w:r>
          </w:p>
        </w:tc>
        <w:tc>
          <w:tcPr>
            <w:tcW w:type="dxa" w:w="3224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pic”:”pic url”,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abstract”:”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知识摘要”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link”:”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知识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webview url”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202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知识列表</w:t>
            </w:r>
          </w:p>
        </w:tc>
        <w:tc>
          <w:tcPr>
            <w:tcW w:type="dxa" w:w="3224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13 </w:t>
      </w:r>
      <w:r>
        <w:rPr/>
        <w:t>获取商业信息列表</w:t>
      </w:r>
    </w:p>
    <w:p>
      <w:pPr>
        <w:pStyle w:val="style0"/>
      </w:pPr>
      <w:r>
        <w:rPr/>
        <w:t>GET</w:t>
        <w:tab/>
        <w:t>/appcommercial/list/?number=xxx</w:t>
      </w:r>
    </w:p>
    <w:p>
      <w:pPr>
        <w:pStyle w:val="style0"/>
      </w:pPr>
      <w:r>
        <w:rPr>
          <w:b/>
          <w:bCs/>
        </w:rPr>
        <w:t>需要</w:t>
      </w:r>
      <w:r>
        <w:rPr>
          <w:b/>
          <w:bCs/>
        </w:rPr>
        <w:t>cookie</w:t>
      </w:r>
    </w:p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599"/>
        <w:gridCol w:w="1606"/>
        <w:gridCol w:w="6433"/>
      </w:tblGrid>
      <w:tr>
        <w:trPr>
          <w:cantSplit w:val="false"/>
        </w:trPr>
        <w:tc>
          <w:tcPr>
            <w:tcW w:type="dxa" w:w="159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参数</w:t>
            </w:r>
          </w:p>
        </w:tc>
        <w:tc>
          <w:tcPr>
            <w:tcW w:type="dxa" w:w="16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是否必选</w:t>
            </w:r>
          </w:p>
        </w:tc>
        <w:tc>
          <w:tcPr>
            <w:tcW w:type="dxa" w:w="643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</w:tr>
      <w:tr>
        <w:trPr>
          <w:cantSplit w:val="false"/>
        </w:trPr>
        <w:tc>
          <w:tcPr>
            <w:tcW w:type="dxa" w:w="159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number</w:t>
            </w:r>
          </w:p>
        </w:tc>
        <w:tc>
          <w:tcPr>
            <w:tcW w:type="dxa" w:w="160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否</w:t>
            </w:r>
          </w:p>
        </w:tc>
        <w:tc>
          <w:tcPr>
            <w:tcW w:type="dxa" w:w="643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获取商业信息的条数，默认为</w:t>
            </w:r>
            <w:r>
              <w:rPr/>
              <w:t>2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756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212"/>
        <w:gridCol w:w="3202"/>
        <w:gridCol w:w="3224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返回值</w:t>
            </w:r>
            <w:r>
              <w:rPr/>
              <w:t>(status)</w:t>
            </w:r>
          </w:p>
        </w:tc>
        <w:tc>
          <w:tcPr>
            <w:tcW w:type="dxa" w:w="320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含义</w:t>
            </w:r>
          </w:p>
        </w:tc>
        <w:tc>
          <w:tcPr>
            <w:tcW w:type="dxa" w:w="322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其它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AUTH_FAILED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认证失败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EXCEPTION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异常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BABY_NULL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缺少用户宝贝数据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[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{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id”:1,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title”:”title text”,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pic”:”pic url”,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icon”:”icon url”,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address”:”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商家地址”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“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link”:”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商业信息</w:t>
            </w: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  <w:u w:val="none"/>
              </w:rPr>
              <w:t>webview url”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AA00"/>
                <w:sz w:val="20"/>
                <w:szCs w:val="20"/>
              </w:rPr>
              <w:t>},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…</w:t>
            </w:r>
            <w:r>
              <w:rPr>
                <w:rFonts w:ascii="DejaVu Sans" w:cs="DejaVu Sans" w:eastAsia="DejaVu Sans" w:hAnsi="DejaVu Sans"/>
                <w:color w:val="000000"/>
                <w:sz w:val="20"/>
                <w:szCs w:val="20"/>
              </w:rPr>
              <w:t>...</w:t>
            </w:r>
          </w:p>
          <w:p>
            <w:pPr>
              <w:pStyle w:val="style0"/>
              <w:ind w:hanging="0" w:left="0" w:right="0"/>
              <w:jc w:val="left"/>
            </w:pPr>
            <w:r>
              <w:rPr>
                <w:rFonts w:ascii="DejaVu Sans" w:cs="DejaVu Sans" w:eastAsia="DejaVu Sans" w:hAnsi="DejaVu Sans"/>
                <w:i/>
                <w:iCs/>
                <w:color w:val="000000"/>
                <w:sz w:val="20"/>
                <w:szCs w:val="20"/>
              </w:rPr>
              <w:t>]</w:t>
            </w:r>
          </w:p>
        </w:tc>
        <w:tc>
          <w:tcPr>
            <w:tcW w:type="dxa" w:w="320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json</w:t>
            </w:r>
            <w:r>
              <w:rPr/>
              <w:t>格式商业信息列表</w:t>
            </w:r>
          </w:p>
        </w:tc>
        <w:tc>
          <w:tcPr>
            <w:tcW w:type="dxa" w:w="322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各种数据的</w:t>
      </w:r>
      <w:r>
        <w:rPr/>
        <w:t>webview</w:t>
      </w:r>
      <w:r>
        <w:rPr/>
        <w:t>：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1. </w:t>
      </w:r>
      <w:r>
        <w:rPr/>
        <w:t>知识详细页面</w:t>
      </w:r>
    </w:p>
    <w:p>
      <w:pPr>
        <w:pStyle w:val="style0"/>
      </w:pPr>
      <w:r>
        <w:rPr/>
        <w:t>/knowledge/webview?id=xxx</w:t>
      </w:r>
    </w:p>
    <w:p>
      <w:pPr>
        <w:pStyle w:val="style0"/>
      </w:pPr>
      <w:r>
        <w:rPr/>
        <w:t>id</w:t>
      </w:r>
      <w:r>
        <w:rPr/>
        <w:t>为知识的</w:t>
      </w:r>
      <w:r>
        <w:rPr/>
        <w:t>id</w:t>
      </w:r>
      <w:r>
        <w:rPr/>
        <w:t>，展示知识的详细页面或</w:t>
      </w:r>
      <w:r>
        <w:rPr/>
        <w:t>404</w:t>
      </w:r>
      <w:r>
        <w:rPr/>
        <w:t>页面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r>
        <w:rPr/>
        <w:t>家圈帖子详细页面</w:t>
      </w:r>
    </w:p>
    <w:p>
      <w:pPr>
        <w:pStyle w:val="style0"/>
      </w:pPr>
      <w:r>
        <w:rPr/>
        <w:t>/jiaquan/topic/webview/{userid}/{topicid}</w:t>
      </w:r>
    </w:p>
    <w:p>
      <w:pPr>
        <w:pStyle w:val="style0"/>
      </w:pPr>
      <w:r>
        <w:rPr/>
        <w:t>某个家圈帖子的</w:t>
      </w:r>
      <w:r>
        <w:rPr/>
        <w:t>webview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3. </w:t>
      </w:r>
      <w:r>
        <w:rPr/>
        <w:t>同龄圈帖子详细页面</w:t>
      </w:r>
    </w:p>
    <w:p>
      <w:pPr>
        <w:pStyle w:val="style0"/>
      </w:pPr>
      <w:r>
        <w:rPr/>
        <w:t>/tlquan/topic/webview/{userid}/{topicid}</w:t>
      </w:r>
    </w:p>
    <w:p>
      <w:pPr>
        <w:pStyle w:val="style0"/>
      </w:pPr>
      <w:r>
        <w:rPr/>
        <w:t>某个同龄圈帖子的</w:t>
      </w:r>
      <w:r>
        <w:rPr/>
        <w:t>webview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Liberation Sans" w:cs="Lohit Hindi" w:eastAsia="文泉驿正黑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  <w:style w:styleId="style20" w:type="paragraph">
    <w:name w:val="表格内容"/>
    <w:basedOn w:val="style0"/>
    <w:next w:val="style20"/>
    <w:pPr>
      <w:suppressLineNumbers/>
    </w:pPr>
    <w:rPr/>
  </w:style>
  <w:style w:styleId="style21" w:type="paragraph">
    <w:name w:val="表格标题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2014-07-03T21:09:11.00Z</dcterms:created>
  <dc:creator>shengeng </dc:creator>
  <cp:revision>0</cp:revision>
</cp:coreProperties>
</file>